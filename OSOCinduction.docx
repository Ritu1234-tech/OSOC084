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593B50" w14:textId="77777777" w:rsidR="00A94DF8" w:rsidRDefault="00A94DF8" w:rsidP="00A94DF8">
      <w:pPr>
        <w:rPr>
          <w:noProof/>
        </w:rPr>
      </w:pPr>
    </w:p>
    <w:p w14:paraId="6B802A9A" w14:textId="77777777" w:rsidR="00A94DF8" w:rsidRDefault="00A94DF8" w:rsidP="00A94DF8">
      <w:pPr>
        <w:rPr>
          <w:noProof/>
        </w:rPr>
      </w:pPr>
    </w:p>
    <w:p w14:paraId="2D3653A9" w14:textId="77777777" w:rsidR="00A94DF8" w:rsidRDefault="00A94DF8" w:rsidP="00A94DF8">
      <w:pPr>
        <w:rPr>
          <w:noProof/>
        </w:rPr>
      </w:pPr>
    </w:p>
    <w:p w14:paraId="260427D9" w14:textId="77777777" w:rsidR="00A94DF8" w:rsidRDefault="00A94DF8" w:rsidP="00A94DF8">
      <w:pPr>
        <w:rPr>
          <w:noProof/>
        </w:rPr>
      </w:pPr>
    </w:p>
    <w:p w14:paraId="36BADEA7" w14:textId="77777777" w:rsidR="00A94DF8" w:rsidRDefault="00A94DF8" w:rsidP="00A94DF8">
      <w:pPr>
        <w:rPr>
          <w:noProof/>
        </w:rPr>
      </w:pPr>
    </w:p>
    <w:p w14:paraId="26AA2772" w14:textId="77777777" w:rsidR="00A94DF8" w:rsidRDefault="00A94DF8" w:rsidP="00A94DF8">
      <w:pPr>
        <w:rPr>
          <w:noProof/>
        </w:rPr>
      </w:pPr>
    </w:p>
    <w:p w14:paraId="766D0878" w14:textId="77777777" w:rsidR="00A94DF8" w:rsidRDefault="00A94DF8" w:rsidP="00A94DF8">
      <w:pPr>
        <w:rPr>
          <w:noProof/>
        </w:rPr>
      </w:pPr>
    </w:p>
    <w:p w14:paraId="7E889994" w14:textId="77777777" w:rsidR="00A94DF8" w:rsidRDefault="00A94DF8" w:rsidP="00A94DF8">
      <w:pPr>
        <w:rPr>
          <w:noProof/>
        </w:rPr>
      </w:pPr>
    </w:p>
    <w:p w14:paraId="07C5A277" w14:textId="77777777" w:rsidR="00A94DF8" w:rsidRDefault="00A94DF8" w:rsidP="00A94DF8">
      <w:pPr>
        <w:rPr>
          <w:noProof/>
        </w:rPr>
      </w:pPr>
    </w:p>
    <w:p w14:paraId="5CE53A8E" w14:textId="77777777" w:rsidR="00A94DF8" w:rsidRDefault="00A94DF8" w:rsidP="00A94DF8">
      <w:pPr>
        <w:rPr>
          <w:noProof/>
        </w:rPr>
      </w:pPr>
    </w:p>
    <w:p w14:paraId="7C68E969" w14:textId="77777777" w:rsidR="00A94DF8" w:rsidRDefault="00A94DF8" w:rsidP="00A94DF8">
      <w:pPr>
        <w:rPr>
          <w:noProof/>
        </w:rPr>
      </w:pPr>
    </w:p>
    <w:p w14:paraId="2E3BAEAB" w14:textId="77777777" w:rsidR="00A94DF8" w:rsidRDefault="00A94DF8" w:rsidP="00A94DF8">
      <w:pPr>
        <w:rPr>
          <w:noProof/>
        </w:rPr>
      </w:pPr>
    </w:p>
    <w:p w14:paraId="5B7EED08" w14:textId="77777777" w:rsidR="00A94DF8" w:rsidRDefault="00A94DF8" w:rsidP="00A94DF8">
      <w:pPr>
        <w:rPr>
          <w:noProof/>
        </w:rPr>
      </w:pPr>
    </w:p>
    <w:p w14:paraId="645C3A2B" w14:textId="77777777" w:rsidR="00A94DF8" w:rsidRDefault="00A94DF8" w:rsidP="00A94DF8">
      <w:pPr>
        <w:rPr>
          <w:noProof/>
        </w:rPr>
      </w:pPr>
    </w:p>
    <w:p w14:paraId="79FF4CB2" w14:textId="77777777" w:rsidR="00A94DF8" w:rsidRDefault="00A94DF8" w:rsidP="00A94DF8">
      <w:pPr>
        <w:rPr>
          <w:noProof/>
        </w:rPr>
      </w:pPr>
    </w:p>
    <w:p w14:paraId="54DF1C1F" w14:textId="77777777" w:rsidR="00A94DF8" w:rsidRDefault="00A94DF8" w:rsidP="00A94DF8">
      <w:pPr>
        <w:rPr>
          <w:noProof/>
        </w:rPr>
      </w:pPr>
    </w:p>
    <w:p w14:paraId="5C10A723" w14:textId="4D3E54C9" w:rsidR="00A94DF8" w:rsidRDefault="00A94DF8" w:rsidP="00A94DF8">
      <w:pPr>
        <w:rPr>
          <w:noProof/>
        </w:rPr>
      </w:pPr>
      <w:r>
        <w:rPr>
          <w:noProof/>
        </w:rPr>
        <w:t>1.</w:t>
      </w:r>
    </w:p>
    <w:p w14:paraId="5943254F" w14:textId="4680F8E6" w:rsidR="00A94DF8" w:rsidRDefault="00A94DF8" w:rsidP="00A94DF8">
      <w:pPr>
        <w:rPr>
          <w:noProof/>
        </w:rPr>
      </w:pPr>
      <w:r>
        <w:rPr>
          <w:noProof/>
        </w:rPr>
        <w:drawing>
          <wp:inline distT="0" distB="0" distL="0" distR="0" wp14:anchorId="5CD961AD" wp14:editId="13A4563A">
            <wp:extent cx="59436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con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4D28" w14:textId="46ECF81B" w:rsidR="00A94DF8" w:rsidRDefault="00A94DF8" w:rsidP="00A94DF8">
      <w:pPr>
        <w:rPr>
          <w:noProof/>
        </w:rPr>
      </w:pPr>
      <w:r>
        <w:rPr>
          <w:noProof/>
        </w:rPr>
        <w:lastRenderedPageBreak/>
        <w:t>2.</w:t>
      </w:r>
    </w:p>
    <w:p w14:paraId="0BF6ED04" w14:textId="6FCF6E7B" w:rsidR="00A94DF8" w:rsidRDefault="00A94DF8" w:rsidP="00A94DF8">
      <w:pPr>
        <w:rPr>
          <w:noProof/>
        </w:rPr>
      </w:pPr>
      <w:r>
        <w:rPr>
          <w:noProof/>
        </w:rPr>
        <w:drawing>
          <wp:inline distT="0" distB="0" distL="0" distR="0" wp14:anchorId="03CE52D5" wp14:editId="34D4DEF3">
            <wp:extent cx="594360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ourth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647" w14:textId="1A1EC2F3" w:rsidR="00A94DF8" w:rsidRDefault="00A41E5C" w:rsidP="00A94DF8">
      <w:pPr>
        <w:rPr>
          <w:noProof/>
        </w:rPr>
      </w:pPr>
      <w:r>
        <w:rPr>
          <w:noProof/>
        </w:rPr>
        <w:drawing>
          <wp:inline distT="0" distB="0" distL="0" distR="0" wp14:anchorId="00E2B228" wp14:editId="2631E493">
            <wp:extent cx="4114800" cy="6149340"/>
            <wp:effectExtent l="0" t="762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fth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1480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9FB2" w14:textId="77777777" w:rsidR="003F3C54" w:rsidRDefault="003F3C54" w:rsidP="00A94DF8">
      <w:pPr>
        <w:rPr>
          <w:noProof/>
        </w:rPr>
      </w:pPr>
    </w:p>
    <w:p w14:paraId="5801019C" w14:textId="39A7A599" w:rsidR="00A94DF8" w:rsidRDefault="00A94DF8" w:rsidP="00A94DF8">
      <w:pPr>
        <w:rPr>
          <w:noProof/>
        </w:rPr>
      </w:pPr>
    </w:p>
    <w:p w14:paraId="6F88B5F2" w14:textId="127F9F02" w:rsidR="00A94DF8" w:rsidRDefault="00A41E5C" w:rsidP="00A94D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03D616" wp14:editId="32BB9EB7">
            <wp:extent cx="4899025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xth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6F5A" w14:textId="781DBEE3" w:rsidR="00A94DF8" w:rsidRDefault="00A94DF8" w:rsidP="00A94DF8">
      <w:pPr>
        <w:rPr>
          <w:noProof/>
        </w:rPr>
      </w:pPr>
    </w:p>
    <w:p w14:paraId="2830F996" w14:textId="79E3B15A" w:rsidR="00A94DF8" w:rsidRDefault="00A94DF8" w:rsidP="00A94DF8">
      <w:pPr>
        <w:rPr>
          <w:noProof/>
        </w:rPr>
      </w:pPr>
    </w:p>
    <w:p w14:paraId="2F17BCF0" w14:textId="3CB804C0" w:rsidR="00A94DF8" w:rsidRDefault="00A94DF8" w:rsidP="00A94DF8">
      <w:pPr>
        <w:rPr>
          <w:noProof/>
        </w:rPr>
      </w:pPr>
    </w:p>
    <w:p w14:paraId="7A9B111D" w14:textId="29EC7DCC" w:rsidR="00A94DF8" w:rsidRDefault="00A94DF8" w:rsidP="00A94DF8">
      <w:pPr>
        <w:rPr>
          <w:noProof/>
        </w:rPr>
      </w:pPr>
    </w:p>
    <w:p w14:paraId="70A2C31D" w14:textId="2F241EBB" w:rsidR="00A94DF8" w:rsidRDefault="00A94DF8" w:rsidP="00A94DF8">
      <w:pPr>
        <w:rPr>
          <w:noProof/>
        </w:rPr>
      </w:pPr>
    </w:p>
    <w:p w14:paraId="17BBB4B1" w14:textId="170FAC17" w:rsidR="00A94DF8" w:rsidRDefault="00A94DF8" w:rsidP="00A94DF8">
      <w:pPr>
        <w:rPr>
          <w:noProof/>
        </w:rPr>
      </w:pPr>
    </w:p>
    <w:p w14:paraId="4F49B443" w14:textId="59955A3C" w:rsidR="00A94DF8" w:rsidRDefault="00A94DF8" w:rsidP="00A94DF8">
      <w:pPr>
        <w:rPr>
          <w:noProof/>
        </w:rPr>
      </w:pPr>
    </w:p>
    <w:p w14:paraId="51B39F37" w14:textId="72EFDEA3" w:rsidR="00A94DF8" w:rsidRDefault="00A94DF8" w:rsidP="00A94DF8">
      <w:pPr>
        <w:rPr>
          <w:noProof/>
        </w:rPr>
      </w:pPr>
    </w:p>
    <w:p w14:paraId="773D155D" w14:textId="7D697E41" w:rsidR="00A94DF8" w:rsidRDefault="00A94DF8" w:rsidP="00A94DF8">
      <w:pPr>
        <w:rPr>
          <w:noProof/>
        </w:rPr>
      </w:pPr>
    </w:p>
    <w:p w14:paraId="531D6BFD" w14:textId="2AC4A3CD" w:rsidR="00A94DF8" w:rsidRDefault="00A94DF8" w:rsidP="00A94DF8">
      <w:pPr>
        <w:rPr>
          <w:noProof/>
        </w:rPr>
      </w:pPr>
    </w:p>
    <w:p w14:paraId="54CCAF9C" w14:textId="4B79E018" w:rsidR="00A94DF8" w:rsidRDefault="00A94DF8" w:rsidP="00A94DF8">
      <w:pPr>
        <w:rPr>
          <w:noProof/>
        </w:rPr>
      </w:pPr>
    </w:p>
    <w:p w14:paraId="1D96CC31" w14:textId="3D24349D" w:rsidR="00A94DF8" w:rsidRDefault="00A94DF8" w:rsidP="00A94DF8">
      <w:pPr>
        <w:rPr>
          <w:noProof/>
        </w:rPr>
      </w:pPr>
    </w:p>
    <w:p w14:paraId="31034972" w14:textId="66256F28" w:rsidR="00A94DF8" w:rsidRDefault="00A94DF8" w:rsidP="00A94DF8">
      <w:pPr>
        <w:rPr>
          <w:noProof/>
        </w:rPr>
      </w:pPr>
    </w:p>
    <w:p w14:paraId="45263C14" w14:textId="66DBB058" w:rsidR="00A94DF8" w:rsidRDefault="00A94DF8" w:rsidP="00A94DF8">
      <w:pPr>
        <w:rPr>
          <w:noProof/>
        </w:rPr>
      </w:pPr>
    </w:p>
    <w:p w14:paraId="172CB22C" w14:textId="3CE04B14" w:rsidR="00A94DF8" w:rsidRDefault="00A94DF8" w:rsidP="00A94DF8">
      <w:pPr>
        <w:rPr>
          <w:noProof/>
        </w:rPr>
      </w:pPr>
      <w:r>
        <w:rPr>
          <w:noProof/>
        </w:rPr>
        <w:t>3.</w:t>
      </w:r>
    </w:p>
    <w:p w14:paraId="6B5056AD" w14:textId="6E2BC916" w:rsidR="006D3A72" w:rsidRDefault="00A94DF8" w:rsidP="00A94DF8">
      <w:r>
        <w:rPr>
          <w:noProof/>
        </w:rPr>
        <w:drawing>
          <wp:inline distT="0" distB="0" distL="0" distR="0" wp14:anchorId="5ED1B494" wp14:editId="586764B9">
            <wp:extent cx="594360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rs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3360" w14:textId="2195B062" w:rsidR="003F3C54" w:rsidRDefault="003F3C54" w:rsidP="00A94DF8"/>
    <w:p w14:paraId="069C7686" w14:textId="3B7B9AC4" w:rsidR="003F3C54" w:rsidRDefault="003F3C54" w:rsidP="00A94DF8"/>
    <w:p w14:paraId="0FED31DD" w14:textId="199EAAE7" w:rsidR="003F3C54" w:rsidRDefault="003F3C54" w:rsidP="00A94DF8"/>
    <w:p w14:paraId="5AA2C70F" w14:textId="77777777" w:rsidR="003F3C54" w:rsidRDefault="003F3C54" w:rsidP="00A94DF8">
      <w:pPr>
        <w:rPr>
          <w:noProof/>
        </w:rPr>
      </w:pPr>
    </w:p>
    <w:p w14:paraId="016CE9BC" w14:textId="77777777" w:rsidR="003F3C54" w:rsidRDefault="003F3C54" w:rsidP="00A94DF8">
      <w:pPr>
        <w:rPr>
          <w:noProof/>
        </w:rPr>
      </w:pPr>
    </w:p>
    <w:p w14:paraId="770F1B8F" w14:textId="4A4F7C01" w:rsidR="003F3C54" w:rsidRDefault="003F3C54" w:rsidP="00A94DF8">
      <w:r>
        <w:rPr>
          <w:noProof/>
        </w:rPr>
        <w:lastRenderedPageBreak/>
        <w:drawing>
          <wp:inline distT="0" distB="0" distL="0" distR="0" wp14:anchorId="105F8A8C" wp14:editId="09FDA551">
            <wp:extent cx="5567680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eventh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4D08" w14:textId="77777777" w:rsidR="003F3C54" w:rsidRDefault="003F3C54" w:rsidP="00A94DF8">
      <w:pPr>
        <w:rPr>
          <w:noProof/>
        </w:rPr>
      </w:pPr>
    </w:p>
    <w:p w14:paraId="665520BB" w14:textId="19C4F544" w:rsidR="003F3C54" w:rsidRDefault="003F3C54" w:rsidP="00A94DF8">
      <w:r>
        <w:rPr>
          <w:noProof/>
        </w:rPr>
        <w:lastRenderedPageBreak/>
        <w:drawing>
          <wp:inline distT="0" distB="0" distL="0" distR="0" wp14:anchorId="0C632069" wp14:editId="5DA4C7E2">
            <wp:extent cx="4879975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ightth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0EC3" w14:textId="77777777" w:rsidR="003F3C54" w:rsidRDefault="003F3C54" w:rsidP="00A94DF8">
      <w:pPr>
        <w:rPr>
          <w:noProof/>
        </w:rPr>
      </w:pPr>
    </w:p>
    <w:p w14:paraId="3401DE83" w14:textId="35F44AFF" w:rsidR="003F3C54" w:rsidRDefault="003F3C54" w:rsidP="00A94DF8">
      <w:r>
        <w:rPr>
          <w:noProof/>
        </w:rPr>
        <w:lastRenderedPageBreak/>
        <w:drawing>
          <wp:inline distT="0" distB="0" distL="0" distR="0" wp14:anchorId="38E6FBFE" wp14:editId="352E75D4">
            <wp:extent cx="411480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inth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1B9" w14:textId="501E1EBC" w:rsidR="003F3C54" w:rsidRPr="00A94DF8" w:rsidRDefault="003F3C54" w:rsidP="00A94DF8">
      <w:r>
        <w:lastRenderedPageBreak/>
        <w:t>8.When we develop two isolated lines of development, one for a little feature, and one for a longer running feature. By developing them in branches, it’s not only possible to work on both of them in parallel, but it also keeps the main master branch free from</w:t>
      </w:r>
      <w:r w:rsidR="00C733F9">
        <w:t xml:space="preserve"> questionable code.</w:t>
      </w:r>
      <w:bookmarkStart w:id="0" w:name="_GoBack"/>
      <w:bookmarkEnd w:id="0"/>
    </w:p>
    <w:sectPr w:rsidR="003F3C54" w:rsidRPr="00A94DF8" w:rsidSect="00DD5358">
      <w:pgSz w:w="12240" w:h="15840"/>
      <w:pgMar w:top="1440" w:right="1440" w:bottom="1440" w:left="1440" w:header="288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0343EC" w14:textId="77777777" w:rsidR="000D6A8E" w:rsidRDefault="000D6A8E">
      <w:pPr>
        <w:spacing w:line="240" w:lineRule="auto"/>
      </w:pPr>
      <w:r>
        <w:separator/>
      </w:r>
    </w:p>
  </w:endnote>
  <w:endnote w:type="continuationSeparator" w:id="0">
    <w:p w14:paraId="5ABAB05E" w14:textId="77777777" w:rsidR="000D6A8E" w:rsidRDefault="000D6A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979B2A" w14:textId="77777777" w:rsidR="000D6A8E" w:rsidRDefault="000D6A8E">
      <w:pPr>
        <w:spacing w:line="240" w:lineRule="auto"/>
      </w:pPr>
      <w:r>
        <w:separator/>
      </w:r>
    </w:p>
  </w:footnote>
  <w:footnote w:type="continuationSeparator" w:id="0">
    <w:p w14:paraId="5B6EB4A4" w14:textId="77777777" w:rsidR="000D6A8E" w:rsidRDefault="000D6A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>
    <w:abstractNumId w:val="10"/>
  </w:num>
  <w:num w:numId="2">
    <w:abstractNumId w:val="10"/>
    <w:lvlOverride w:ilvl="0">
      <w:startOverride w:val="1"/>
    </w:lvlOverride>
  </w:num>
  <w:num w:numId="3">
    <w:abstractNumId w:val="10"/>
  </w:num>
  <w:num w:numId="4">
    <w:abstractNumId w:val="10"/>
    <w:lvlOverride w:ilvl="0">
      <w:startOverride w:val="1"/>
    </w:lvlOverride>
  </w:num>
  <w:num w:numId="5">
    <w:abstractNumId w:val="8"/>
  </w:num>
  <w:num w:numId="6">
    <w:abstractNumId w:val="10"/>
    <w:lvlOverride w:ilvl="0">
      <w:startOverride w:val="1"/>
    </w:lvlOverride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DF8"/>
    <w:rsid w:val="000150E9"/>
    <w:rsid w:val="00030E3C"/>
    <w:rsid w:val="00072D27"/>
    <w:rsid w:val="00083C22"/>
    <w:rsid w:val="00086E87"/>
    <w:rsid w:val="000871A8"/>
    <w:rsid w:val="000A036B"/>
    <w:rsid w:val="000D0E4A"/>
    <w:rsid w:val="000D6A8E"/>
    <w:rsid w:val="000F11B9"/>
    <w:rsid w:val="00102341"/>
    <w:rsid w:val="00105960"/>
    <w:rsid w:val="001073CE"/>
    <w:rsid w:val="00121553"/>
    <w:rsid w:val="00131CAB"/>
    <w:rsid w:val="001D0BD1"/>
    <w:rsid w:val="002017AC"/>
    <w:rsid w:val="002359ED"/>
    <w:rsid w:val="00252520"/>
    <w:rsid w:val="002625F9"/>
    <w:rsid w:val="002631F7"/>
    <w:rsid w:val="0026484A"/>
    <w:rsid w:val="0026504D"/>
    <w:rsid w:val="00276926"/>
    <w:rsid w:val="002A67C8"/>
    <w:rsid w:val="002B40B7"/>
    <w:rsid w:val="002C5D75"/>
    <w:rsid w:val="00301789"/>
    <w:rsid w:val="00325194"/>
    <w:rsid w:val="003728E3"/>
    <w:rsid w:val="003962D3"/>
    <w:rsid w:val="003C7D9D"/>
    <w:rsid w:val="003E3A63"/>
    <w:rsid w:val="003F3C54"/>
    <w:rsid w:val="00457BEB"/>
    <w:rsid w:val="00461B2E"/>
    <w:rsid w:val="00482CFC"/>
    <w:rsid w:val="00487996"/>
    <w:rsid w:val="00491910"/>
    <w:rsid w:val="004A3D03"/>
    <w:rsid w:val="004B6D7F"/>
    <w:rsid w:val="004D785F"/>
    <w:rsid w:val="004E744B"/>
    <w:rsid w:val="004F7760"/>
    <w:rsid w:val="00520AC9"/>
    <w:rsid w:val="00594254"/>
    <w:rsid w:val="005B6EB8"/>
    <w:rsid w:val="00614CAB"/>
    <w:rsid w:val="00633BC0"/>
    <w:rsid w:val="00661DE5"/>
    <w:rsid w:val="006706DE"/>
    <w:rsid w:val="0069487E"/>
    <w:rsid w:val="006A648B"/>
    <w:rsid w:val="006B0B82"/>
    <w:rsid w:val="006B7EF2"/>
    <w:rsid w:val="006C3B5F"/>
    <w:rsid w:val="006D3A72"/>
    <w:rsid w:val="006F53EE"/>
    <w:rsid w:val="00717507"/>
    <w:rsid w:val="007263B8"/>
    <w:rsid w:val="00726D9C"/>
    <w:rsid w:val="00726F2C"/>
    <w:rsid w:val="00736D30"/>
    <w:rsid w:val="00742FF3"/>
    <w:rsid w:val="00794B27"/>
    <w:rsid w:val="007A73CB"/>
    <w:rsid w:val="007A7846"/>
    <w:rsid w:val="007B2795"/>
    <w:rsid w:val="007F66F5"/>
    <w:rsid w:val="00812400"/>
    <w:rsid w:val="0082203C"/>
    <w:rsid w:val="008360A8"/>
    <w:rsid w:val="008416E0"/>
    <w:rsid w:val="00897BFF"/>
    <w:rsid w:val="008C61B9"/>
    <w:rsid w:val="00912477"/>
    <w:rsid w:val="009139AF"/>
    <w:rsid w:val="00943B06"/>
    <w:rsid w:val="00945864"/>
    <w:rsid w:val="009853E9"/>
    <w:rsid w:val="00996E16"/>
    <w:rsid w:val="009B69C5"/>
    <w:rsid w:val="009F72A7"/>
    <w:rsid w:val="00A119D9"/>
    <w:rsid w:val="00A1309F"/>
    <w:rsid w:val="00A21BED"/>
    <w:rsid w:val="00A27D99"/>
    <w:rsid w:val="00A41E5C"/>
    <w:rsid w:val="00A60D92"/>
    <w:rsid w:val="00A86EAC"/>
    <w:rsid w:val="00A923E7"/>
    <w:rsid w:val="00A94DF8"/>
    <w:rsid w:val="00AA661C"/>
    <w:rsid w:val="00AC2F58"/>
    <w:rsid w:val="00B369B4"/>
    <w:rsid w:val="00B53817"/>
    <w:rsid w:val="00B61F85"/>
    <w:rsid w:val="00BA3CC7"/>
    <w:rsid w:val="00BF457D"/>
    <w:rsid w:val="00BF4775"/>
    <w:rsid w:val="00C733F9"/>
    <w:rsid w:val="00CA0C45"/>
    <w:rsid w:val="00CC3AB0"/>
    <w:rsid w:val="00CF12AE"/>
    <w:rsid w:val="00D1798D"/>
    <w:rsid w:val="00D902A4"/>
    <w:rsid w:val="00DB2323"/>
    <w:rsid w:val="00DB331E"/>
    <w:rsid w:val="00DC4E21"/>
    <w:rsid w:val="00DD5358"/>
    <w:rsid w:val="00E224A0"/>
    <w:rsid w:val="00E254F0"/>
    <w:rsid w:val="00E4313F"/>
    <w:rsid w:val="00E51168"/>
    <w:rsid w:val="00E55B4B"/>
    <w:rsid w:val="00E72A21"/>
    <w:rsid w:val="00E7715A"/>
    <w:rsid w:val="00EB700D"/>
    <w:rsid w:val="00F33B83"/>
    <w:rsid w:val="00F41B42"/>
    <w:rsid w:val="00F54BD0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F42037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94254"/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6"/>
    <w:semiHidden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styleId="GridTable1Light-Accent2">
    <w:name w:val="Grid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F33B8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styleId="PlainTable1">
    <w:name w:val="Plain Table 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Welcome%20to%20Word%202016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CF6AFD9-3CE3-4EEA-B705-82EE1111B48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7B9FE982-DDF9-4F2B-80C6-E4D44711D04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1F0F5CC-BEDC-4A29-93D8-84A7152760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Welcome to Word 2016</Template>
  <TotalTime>0</TotalTime>
  <Pages>11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2019-10-08T03:15:00Z</dcterms:created>
  <dcterms:modified xsi:type="dcterms:W3CDTF">2019-10-08T03:48:00Z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